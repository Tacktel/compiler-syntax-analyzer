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A42A5" w14:textId="77777777" w:rsidR="00D5413C" w:rsidRDefault="00E225E6">
      <w:pPr>
        <w:pStyle w:val="Photo"/>
      </w:pPr>
      <w:r>
        <w:rPr>
          <w:noProof/>
        </w:rPr>
        <w:drawing>
          <wp:inline distT="0" distB="0" distL="0" distR="0" wp14:anchorId="13F4B93F" wp14:editId="2E734F8C">
            <wp:extent cx="5507990" cy="3254375"/>
            <wp:effectExtent l="19050" t="19050" r="16510" b="222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25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3BA9E1" w14:textId="77777777" w:rsidR="001638F6" w:rsidRPr="00E225E6" w:rsidRDefault="00E225E6" w:rsidP="00D5413C">
      <w:pPr>
        <w:pStyle w:val="Titre"/>
        <w:rPr>
          <w:lang w:val="en-GB"/>
        </w:rPr>
      </w:pPr>
      <w:r w:rsidRPr="00E225E6">
        <w:rPr>
          <w:lang w:val="en-GB"/>
        </w:rPr>
        <w:t>Compiler Homework #2</w:t>
      </w:r>
    </w:p>
    <w:p w14:paraId="1DF0F2FC" w14:textId="77777777" w:rsidR="001638F6" w:rsidRPr="00E225E6" w:rsidRDefault="00E225E6" w:rsidP="00D5413C">
      <w:pPr>
        <w:pStyle w:val="Sous-titre"/>
        <w:rPr>
          <w:lang w:val="en-GB"/>
        </w:rPr>
      </w:pPr>
      <w:r w:rsidRPr="00E225E6">
        <w:rPr>
          <w:lang w:val="en-GB"/>
        </w:rPr>
        <w:t>Syntax analyzer</w:t>
      </w:r>
    </w:p>
    <w:p w14:paraId="3FA663A5" w14:textId="77777777" w:rsidR="00E225E6" w:rsidRDefault="00E225E6" w:rsidP="00E225E6">
      <w:pPr>
        <w:pStyle w:val="Coordonnes"/>
        <w:rPr>
          <w:lang w:val="en-GB"/>
        </w:rPr>
      </w:pPr>
      <w:r w:rsidRPr="00E225E6">
        <w:rPr>
          <w:lang w:val="en-GB"/>
        </w:rPr>
        <w:t>Team 1</w:t>
      </w:r>
    </w:p>
    <w:p w14:paraId="6D499053" w14:textId="77777777" w:rsidR="003422FF" w:rsidRDefault="00E225E6" w:rsidP="00E225E6">
      <w:pPr>
        <w:pStyle w:val="Coordonnes"/>
        <w:rPr>
          <w:lang w:val="en-GB" w:bidi="fr-FR"/>
        </w:rPr>
      </w:pPr>
      <w:r w:rsidRPr="00E225E6">
        <w:rPr>
          <w:lang w:val="en-GB"/>
        </w:rPr>
        <w:t>Leo PAO</w:t>
      </w:r>
      <w:r>
        <w:rPr>
          <w:lang w:val="en-GB"/>
        </w:rPr>
        <w:t xml:space="preserve">L </w:t>
      </w:r>
      <w:r w:rsidRPr="00E225E6">
        <w:rPr>
          <w:lang w:val="en-GB"/>
        </w:rPr>
        <w:t>– Christophe MEI</w:t>
      </w:r>
    </w:p>
    <w:p w14:paraId="3A32A2C2" w14:textId="77777777" w:rsidR="00E225E6" w:rsidRDefault="00E225E6" w:rsidP="00E225E6">
      <w:pPr>
        <w:pStyle w:val="Coordonnes"/>
        <w:rPr>
          <w:lang w:val="en-GB" w:bidi="fr-FR"/>
        </w:rPr>
      </w:pPr>
      <w:r>
        <w:rPr>
          <w:lang w:val="en-GB" w:bidi="fr-FR"/>
        </w:rPr>
        <w:t>50181573 - 50181587</w:t>
      </w:r>
    </w:p>
    <w:p w14:paraId="439AC7D0" w14:textId="77777777" w:rsidR="00E225E6" w:rsidRDefault="00E225E6" w:rsidP="003422FF">
      <w:pPr>
        <w:pStyle w:val="Coordonnes"/>
        <w:rPr>
          <w:lang w:val="en-GB" w:bidi="fr-FR"/>
        </w:rPr>
      </w:pPr>
    </w:p>
    <w:p w14:paraId="23F06083" w14:textId="77777777" w:rsidR="00E225E6" w:rsidRDefault="00E225E6" w:rsidP="003422FF">
      <w:pPr>
        <w:pStyle w:val="Coordonnes"/>
        <w:rPr>
          <w:lang w:val="en-GB" w:bidi="fr-FR"/>
        </w:rPr>
      </w:pPr>
    </w:p>
    <w:p w14:paraId="57B35549" w14:textId="77777777" w:rsidR="00E225E6" w:rsidRDefault="00E225E6" w:rsidP="003422FF">
      <w:pPr>
        <w:pStyle w:val="Coordonnes"/>
        <w:rPr>
          <w:lang w:val="en-GB" w:bidi="fr-FR"/>
        </w:rPr>
      </w:pPr>
    </w:p>
    <w:p w14:paraId="15DBA73E" w14:textId="77777777" w:rsidR="00E225E6" w:rsidRDefault="00E225E6" w:rsidP="003422FF">
      <w:pPr>
        <w:pStyle w:val="Coordonnes"/>
        <w:rPr>
          <w:lang w:val="en-GB" w:bidi="fr-FR"/>
        </w:rPr>
      </w:pPr>
    </w:p>
    <w:p w14:paraId="26ABA135" w14:textId="77777777" w:rsidR="00E225E6" w:rsidRDefault="00E225E6" w:rsidP="003422FF">
      <w:pPr>
        <w:pStyle w:val="Coordonnes"/>
        <w:rPr>
          <w:lang w:val="en-GB" w:bidi="fr-FR"/>
        </w:rPr>
      </w:pPr>
    </w:p>
    <w:p w14:paraId="21544420" w14:textId="77777777" w:rsidR="00E225E6" w:rsidRDefault="00E225E6" w:rsidP="003422FF">
      <w:pPr>
        <w:pStyle w:val="Coordonnes"/>
        <w:rPr>
          <w:lang w:val="en-GB" w:bidi="fr-FR"/>
        </w:rPr>
      </w:pPr>
    </w:p>
    <w:p w14:paraId="38C6393F" w14:textId="77777777" w:rsidR="00E225E6" w:rsidRDefault="00E225E6" w:rsidP="003422FF">
      <w:pPr>
        <w:pStyle w:val="Coordonnes"/>
        <w:rPr>
          <w:lang w:val="en-GB" w:bidi="fr-FR"/>
        </w:rPr>
      </w:pPr>
    </w:p>
    <w:p w14:paraId="278EF384" w14:textId="77777777" w:rsidR="00E225E6" w:rsidRPr="00E225E6" w:rsidRDefault="00E225E6" w:rsidP="003422FF">
      <w:pPr>
        <w:pStyle w:val="Coordonnes"/>
        <w:rPr>
          <w:lang w:val="en-GB"/>
        </w:rPr>
      </w:pPr>
    </w:p>
    <w:p w14:paraId="3220C953" w14:textId="77777777" w:rsidR="001638F6" w:rsidRPr="00E225E6" w:rsidRDefault="00E225E6">
      <w:pPr>
        <w:pStyle w:val="Titre1"/>
        <w:rPr>
          <w:lang w:val="en-GB"/>
        </w:rPr>
      </w:pPr>
      <w:r w:rsidRPr="00E225E6">
        <w:rPr>
          <w:lang w:val="en-GB"/>
        </w:rPr>
        <w:lastRenderedPageBreak/>
        <w:t>Ho</w:t>
      </w:r>
      <w:r>
        <w:rPr>
          <w:lang w:val="en-GB"/>
        </w:rPr>
        <w:t>w it works</w:t>
      </w:r>
    </w:p>
    <w:p w14:paraId="2ED83BBC" w14:textId="77777777" w:rsidR="001638F6" w:rsidRDefault="00E95CCA" w:rsidP="00A31BD5">
      <w:pPr>
        <w:jc w:val="both"/>
        <w:rPr>
          <w:lang w:val="en-GB"/>
        </w:rPr>
      </w:pPr>
      <w:r w:rsidRPr="00E95CCA">
        <w:rPr>
          <w:lang w:val="en-GB"/>
        </w:rPr>
        <w:t>First</w:t>
      </w:r>
      <w:r>
        <w:rPr>
          <w:lang w:val="en-GB"/>
        </w:rPr>
        <w:t>,</w:t>
      </w:r>
      <w:r w:rsidRPr="00E95CCA">
        <w:rPr>
          <w:lang w:val="en-GB"/>
        </w:rPr>
        <w:t xml:space="preserve"> we r</w:t>
      </w:r>
      <w:r>
        <w:rPr>
          <w:lang w:val="en-GB"/>
        </w:rPr>
        <w:t>ead the output of the lexical analyser and convert the token names into the names used in the CFG given with the homework subject. We fill the array “tokens”.</w:t>
      </w:r>
    </w:p>
    <w:p w14:paraId="3878792F" w14:textId="77777777" w:rsidR="00E95CCA" w:rsidRDefault="00E95CCA" w:rsidP="00A31BD5">
      <w:pPr>
        <w:jc w:val="both"/>
        <w:rPr>
          <w:lang w:val="en-GB"/>
        </w:rPr>
      </w:pPr>
      <w:r>
        <w:rPr>
          <w:lang w:val="en-GB"/>
        </w:rPr>
        <w:t>Then we enter in the main function called “</w:t>
      </w:r>
      <w:proofErr w:type="spellStart"/>
      <w:r>
        <w:rPr>
          <w:lang w:val="en-GB"/>
        </w:rPr>
        <w:t>check_syntax</w:t>
      </w:r>
      <w:proofErr w:type="spellEnd"/>
      <w:r>
        <w:rPr>
          <w:lang w:val="en-GB"/>
        </w:rPr>
        <w:t>”. In this function we use the array “slr” representing the SLR table and the array “</w:t>
      </w:r>
      <w:proofErr w:type="spellStart"/>
      <w:r>
        <w:rPr>
          <w:lang w:val="en-GB"/>
        </w:rPr>
        <w:t>cfg</w:t>
      </w:r>
      <w:proofErr w:type="spellEnd"/>
      <w:r>
        <w:rPr>
          <w:lang w:val="en-GB"/>
        </w:rPr>
        <w:t>” representing the CFG to shift and reduce our terminals.</w:t>
      </w:r>
      <w:r w:rsidR="00A31BD5">
        <w:rPr>
          <w:lang w:val="en-GB"/>
        </w:rPr>
        <w:t xml:space="preserve"> </w:t>
      </w:r>
      <w:r>
        <w:rPr>
          <w:lang w:val="en-GB"/>
        </w:rPr>
        <w:t>To achieve this</w:t>
      </w:r>
      <w:r w:rsidR="00A31BD5">
        <w:rPr>
          <w:lang w:val="en-GB"/>
        </w:rPr>
        <w:t>,</w:t>
      </w:r>
      <w:r>
        <w:rPr>
          <w:lang w:val="en-GB"/>
        </w:rPr>
        <w:t xml:space="preserve"> we use the list “stack”, the variable “</w:t>
      </w:r>
      <w:proofErr w:type="spellStart"/>
      <w:r>
        <w:rPr>
          <w:lang w:val="en-GB"/>
        </w:rPr>
        <w:t>current_state</w:t>
      </w:r>
      <w:proofErr w:type="spellEnd"/>
      <w:r>
        <w:rPr>
          <w:lang w:val="en-GB"/>
        </w:rPr>
        <w:t xml:space="preserve">” representing the line to read in the table, </w:t>
      </w:r>
      <w:r w:rsidR="00A31BD5">
        <w:rPr>
          <w:lang w:val="en-GB"/>
        </w:rPr>
        <w:t>the well-called “</w:t>
      </w:r>
      <w:proofErr w:type="spellStart"/>
      <w:r w:rsidR="00A31BD5">
        <w:rPr>
          <w:lang w:val="en-GB"/>
        </w:rPr>
        <w:t>next_sym</w:t>
      </w:r>
      <w:proofErr w:type="spellEnd"/>
      <w:r w:rsidR="00A31BD5">
        <w:rPr>
          <w:lang w:val="en-GB"/>
        </w:rPr>
        <w:t>” variable and the “</w:t>
      </w:r>
      <w:proofErr w:type="spellStart"/>
      <w:r w:rsidR="00A31BD5">
        <w:rPr>
          <w:lang w:val="en-GB"/>
        </w:rPr>
        <w:t>shift_cursor</w:t>
      </w:r>
      <w:proofErr w:type="spellEnd"/>
      <w:r w:rsidR="00A31BD5">
        <w:rPr>
          <w:lang w:val="en-GB"/>
        </w:rPr>
        <w:t>” index.</w:t>
      </w:r>
    </w:p>
    <w:p w14:paraId="00CDCA68" w14:textId="77777777" w:rsidR="00A31BD5" w:rsidRDefault="00A31BD5" w:rsidP="00A31BD5">
      <w:pPr>
        <w:jc w:val="both"/>
        <w:rPr>
          <w:lang w:val="en-GB"/>
        </w:rPr>
      </w:pPr>
      <w:r>
        <w:rPr>
          <w:lang w:val="en-GB"/>
        </w:rPr>
        <w:t>We use all of this like it has been seen during class.</w:t>
      </w:r>
    </w:p>
    <w:p w14:paraId="71DAB273" w14:textId="77777777" w:rsidR="006573ED" w:rsidRDefault="006573ED" w:rsidP="00A31BD5">
      <w:pPr>
        <w:jc w:val="both"/>
        <w:rPr>
          <w:lang w:val="en-GB"/>
        </w:rPr>
      </w:pPr>
    </w:p>
    <w:p w14:paraId="6DFCC83B" w14:textId="77777777" w:rsidR="006573ED" w:rsidRDefault="006573ED" w:rsidP="006573ED">
      <w:pPr>
        <w:pStyle w:val="Titre1"/>
        <w:rPr>
          <w:lang w:val="en-GB"/>
        </w:rPr>
      </w:pPr>
      <w:r>
        <w:rPr>
          <w:lang w:val="en-GB"/>
        </w:rPr>
        <w:t>Issues</w:t>
      </w:r>
    </w:p>
    <w:p w14:paraId="159A7EBD" w14:textId="77777777" w:rsidR="006573ED" w:rsidRDefault="006573ED" w:rsidP="006573ED">
      <w:pPr>
        <w:rPr>
          <w:lang w:val="en-GB"/>
        </w:rPr>
      </w:pPr>
      <w:r>
        <w:rPr>
          <w:lang w:val="en-GB"/>
        </w:rPr>
        <w:t>We are facing issues with our SLR table due to shift-reduce conflicts. We maybe made mistakes in the construction of our DFA….</w:t>
      </w:r>
    </w:p>
    <w:p w14:paraId="62FCE383" w14:textId="77777777" w:rsidR="006573ED" w:rsidRDefault="006573ED" w:rsidP="006573ED">
      <w:pPr>
        <w:rPr>
          <w:lang w:val="en-GB"/>
        </w:rPr>
      </w:pPr>
      <w:r>
        <w:rPr>
          <w:lang w:val="en-GB"/>
        </w:rPr>
        <w:t>That said, these issues are making our program “dumb”, it makes mistakes while “if” conditions and declarations are involved in a certain order.</w:t>
      </w:r>
    </w:p>
    <w:p w14:paraId="1AB1040A" w14:textId="77777777" w:rsidR="006573ED" w:rsidRPr="006573ED" w:rsidRDefault="006573ED" w:rsidP="006573ED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8BF8767" wp14:editId="06BA3038">
            <wp:extent cx="1885950" cy="1828800"/>
            <wp:effectExtent l="19050" t="19050" r="19050" b="190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288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897DB" wp14:editId="2346794A">
            <wp:extent cx="1895475" cy="1838325"/>
            <wp:effectExtent l="19050" t="19050" r="28575" b="285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3832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3ED" w:rsidRPr="006573ED" w:rsidSect="00813F4F">
      <w:footerReference w:type="default" r:id="rId11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5500F" w14:textId="77777777" w:rsidR="007324DA" w:rsidRDefault="007324DA">
      <w:pPr>
        <w:spacing w:before="0" w:after="0" w:line="240" w:lineRule="auto"/>
      </w:pPr>
      <w:r>
        <w:separator/>
      </w:r>
    </w:p>
  </w:endnote>
  <w:endnote w:type="continuationSeparator" w:id="0">
    <w:p w14:paraId="490492A8" w14:textId="77777777" w:rsidR="007324DA" w:rsidRDefault="007324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0F140" w14:textId="77777777" w:rsidR="001638F6" w:rsidRDefault="00844483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13F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78418" w14:textId="77777777" w:rsidR="007324DA" w:rsidRDefault="007324DA">
      <w:pPr>
        <w:spacing w:before="0" w:after="0" w:line="240" w:lineRule="auto"/>
      </w:pPr>
      <w:r>
        <w:separator/>
      </w:r>
    </w:p>
  </w:footnote>
  <w:footnote w:type="continuationSeparator" w:id="0">
    <w:p w14:paraId="6658A8F2" w14:textId="77777777" w:rsidR="007324DA" w:rsidRDefault="007324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E6"/>
    <w:rsid w:val="000748AA"/>
    <w:rsid w:val="001638F6"/>
    <w:rsid w:val="001A2000"/>
    <w:rsid w:val="003209D6"/>
    <w:rsid w:val="00334A73"/>
    <w:rsid w:val="003422FF"/>
    <w:rsid w:val="004952C4"/>
    <w:rsid w:val="005A1C5A"/>
    <w:rsid w:val="006573ED"/>
    <w:rsid w:val="00690EFD"/>
    <w:rsid w:val="007021DE"/>
    <w:rsid w:val="007324DA"/>
    <w:rsid w:val="00732607"/>
    <w:rsid w:val="00813F4F"/>
    <w:rsid w:val="00844483"/>
    <w:rsid w:val="00934F1C"/>
    <w:rsid w:val="009D2231"/>
    <w:rsid w:val="00A122DB"/>
    <w:rsid w:val="00A31BD5"/>
    <w:rsid w:val="00AD165F"/>
    <w:rsid w:val="00B47B7A"/>
    <w:rsid w:val="00B646B8"/>
    <w:rsid w:val="00C80BD4"/>
    <w:rsid w:val="00CF3A42"/>
    <w:rsid w:val="00D5413C"/>
    <w:rsid w:val="00DC07A3"/>
    <w:rsid w:val="00DE014E"/>
    <w:rsid w:val="00E11B8A"/>
    <w:rsid w:val="00E225E6"/>
    <w:rsid w:val="00E95CCA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E27314"/>
  <w15:chartTrackingRefBased/>
  <w15:docId w15:val="{EE6DFA26-94B9-44BA-879C-4C319835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Titre1">
    <w:name w:val="heading 1"/>
    <w:basedOn w:val="Normal"/>
    <w:next w:val="Normal"/>
    <w:link w:val="Titre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re3">
    <w:name w:val="heading 3"/>
    <w:basedOn w:val="Normal"/>
    <w:next w:val="Normal"/>
    <w:link w:val="Titre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4039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F5176-A05E-4567-BE84-B91260BEB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81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 paol</dc:creator>
  <cp:keywords/>
  <cp:lastModifiedBy>leo paol</cp:lastModifiedBy>
  <cp:revision>1</cp:revision>
  <cp:lastPrinted>2019-06-06T10:55:00Z</cp:lastPrinted>
  <dcterms:created xsi:type="dcterms:W3CDTF">2019-06-06T09:39:00Z</dcterms:created>
  <dcterms:modified xsi:type="dcterms:W3CDTF">2019-06-06T11:00:00Z</dcterms:modified>
  <cp:version/>
</cp:coreProperties>
</file>